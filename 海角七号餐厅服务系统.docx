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海角七号餐厅服务系统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一：外卖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配送范围：地址下拉框选择地址，人为固定配送范围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购物车：选择菜品和数量到购物车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分页：分页展示菜品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（订单状态：已接单（配送中），未接单，失效，已送达）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取消订单：5分钟内用户可取消，状态为失效。超过5分钟联系商家商讨。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接单：2分钟未接单取消订单，状态为失效。接单后，状态为已接单。商家接单界面和用户提交订单界面实时更新，定时器。用户提交订单，商家接单界面马上收到信息，确认接单后，用户界面立马显示商家已接单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6.附加项（可选） 用户确认送达后可评价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二：预定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预定时段：11点-15点，18点-23点 （2个选择）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桌子类型：2,4,6人桌，小（8-12），中（13-18），大（19-24）包厢。分时预定功能。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取消预定：预定时间前1个小时不接受取消。取消时间大于一天全额退款，否则收取15%服务费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预定时间：预定时间不能预定已过时间，以及预定时段小于1小时。、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三：菜品管理（管理员）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四：登录注册，密码修改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3C930"/>
    <w:multiLevelType w:val="singleLevel"/>
    <w:tmpl w:val="29E3C9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8872A1"/>
    <w:multiLevelType w:val="singleLevel"/>
    <w:tmpl w:val="538872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53BAD0"/>
    <w:multiLevelType w:val="singleLevel"/>
    <w:tmpl w:val="7053BA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200C2"/>
    <w:rsid w:val="0B57441C"/>
    <w:rsid w:val="15513B50"/>
    <w:rsid w:val="2AE200C2"/>
    <w:rsid w:val="2D0E5AE0"/>
    <w:rsid w:val="2D841AAD"/>
    <w:rsid w:val="38311E89"/>
    <w:rsid w:val="5A8A12B4"/>
    <w:rsid w:val="5AD301A2"/>
    <w:rsid w:val="5EA358E0"/>
    <w:rsid w:val="66483FDA"/>
    <w:rsid w:val="6C5B6C76"/>
    <w:rsid w:val="6D535020"/>
    <w:rsid w:val="6FD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2018-07-27T13:55:00Z</dcterms:created>
  <dc:creator>Administrator</dc:creator>
  <cp:lastModifiedBy>Administrator</cp:lastModifiedBy>
  <dcterms:modified xsi:type="dcterms:W3CDTF">2018-07-28T01:42:16Z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